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EF14" w14:textId="358FBB53" w:rsidR="00A27383" w:rsidRPr="005E482E" w:rsidRDefault="00F03855" w:rsidP="00965D17">
      <w:pPr>
        <w:pStyle w:val="Title"/>
        <w:rPr>
          <w:rFonts w:ascii="Garamond" w:hAnsi="Garamond"/>
          <w:color w:val="595959" w:themeColor="text1" w:themeTint="A6"/>
        </w:rPr>
      </w:pPr>
      <w:r w:rsidRPr="005E482E">
        <w:rPr>
          <w:rFonts w:ascii="Garamond" w:hAnsi="Garamond"/>
          <w:color w:val="595959" w:themeColor="text1" w:themeTint="A6"/>
        </w:rPr>
        <w:t>Neetu Agrawal</w:t>
      </w:r>
    </w:p>
    <w:p w14:paraId="7A7AD8FC" w14:textId="3BF0E580" w:rsidR="00965D17" w:rsidRPr="005E482E" w:rsidRDefault="00F03855" w:rsidP="00965D17">
      <w:pPr>
        <w:rPr>
          <w:rFonts w:ascii="Garamond" w:hAnsi="Garamond"/>
          <w:color w:val="595959" w:themeColor="text1" w:themeTint="A6"/>
          <w:sz w:val="24"/>
          <w:szCs w:val="24"/>
        </w:rPr>
      </w:pPr>
      <w:r w:rsidRPr="005E482E">
        <w:rPr>
          <w:rFonts w:ascii="Garamond" w:hAnsi="Garamond"/>
          <w:color w:val="595959" w:themeColor="text1" w:themeTint="A6"/>
          <w:sz w:val="24"/>
          <w:szCs w:val="24"/>
        </w:rPr>
        <w:t xml:space="preserve">4 </w:t>
      </w:r>
      <w:proofErr w:type="spellStart"/>
      <w:r w:rsidRPr="005E482E">
        <w:rPr>
          <w:rFonts w:ascii="Garamond" w:hAnsi="Garamond"/>
          <w:color w:val="595959" w:themeColor="text1" w:themeTint="A6"/>
          <w:sz w:val="24"/>
          <w:szCs w:val="24"/>
        </w:rPr>
        <w:t>Sotherby</w:t>
      </w:r>
      <w:proofErr w:type="spellEnd"/>
      <w:r w:rsidRPr="005E482E">
        <w:rPr>
          <w:rFonts w:ascii="Garamond" w:hAnsi="Garamond"/>
          <w:color w:val="595959" w:themeColor="text1" w:themeTint="A6"/>
          <w:sz w:val="24"/>
          <w:szCs w:val="24"/>
        </w:rPr>
        <w:t xml:space="preserve"> House, South Street, Stafford, ST162DW</w:t>
      </w:r>
      <w:r w:rsidR="00965D17" w:rsidRPr="005E482E">
        <w:rPr>
          <w:rFonts w:ascii="Garamond" w:hAnsi="Garamond"/>
          <w:color w:val="595959" w:themeColor="text1" w:themeTint="A6"/>
          <w:sz w:val="24"/>
          <w:szCs w:val="24"/>
        </w:rPr>
        <w:t> | </w:t>
      </w:r>
      <w:r w:rsidRPr="005E482E">
        <w:rPr>
          <w:rFonts w:ascii="Garamond" w:hAnsi="Garamond"/>
          <w:color w:val="595959" w:themeColor="text1" w:themeTint="A6"/>
          <w:sz w:val="24"/>
          <w:szCs w:val="24"/>
        </w:rPr>
        <w:t>+447438182160</w:t>
      </w:r>
      <w:r w:rsidR="00965D17" w:rsidRPr="005E482E">
        <w:rPr>
          <w:rFonts w:ascii="Garamond" w:hAnsi="Garamond"/>
          <w:color w:val="595959" w:themeColor="text1" w:themeTint="A6"/>
          <w:sz w:val="24"/>
          <w:szCs w:val="24"/>
        </w:rPr>
        <w:t> | </w:t>
      </w:r>
      <w:r w:rsidRPr="005E482E">
        <w:rPr>
          <w:rFonts w:ascii="Garamond" w:hAnsi="Garamond"/>
          <w:color w:val="595959" w:themeColor="text1" w:themeTint="A6"/>
          <w:sz w:val="24"/>
          <w:szCs w:val="24"/>
        </w:rPr>
        <w:t>neetuagw@gmail.com</w:t>
      </w:r>
    </w:p>
    <w:p w14:paraId="50A5C095" w14:textId="508F8A97" w:rsidR="00965D17" w:rsidRPr="005E482E" w:rsidRDefault="00965D17" w:rsidP="00965D17">
      <w:pPr>
        <w:pStyle w:val="Salutation"/>
        <w:rPr>
          <w:rFonts w:ascii="Garamond" w:hAnsi="Garamond"/>
          <w:sz w:val="24"/>
          <w:szCs w:val="24"/>
        </w:rPr>
      </w:pPr>
      <w:r w:rsidRPr="005E482E">
        <w:rPr>
          <w:rFonts w:ascii="Garamond" w:hAnsi="Garamond"/>
          <w:sz w:val="24"/>
          <w:szCs w:val="24"/>
        </w:rPr>
        <w:t xml:space="preserve">Dear </w:t>
      </w:r>
      <w:sdt>
        <w:sdtPr>
          <w:rPr>
            <w:rFonts w:ascii="Garamond" w:hAnsi="Garamond"/>
            <w:sz w:val="24"/>
            <w:szCs w:val="24"/>
          </w:rPr>
          <w:alias w:val="Recipient Name:"/>
          <w:tag w:val="Recipient Name:"/>
          <w:id w:val="1710682847"/>
          <w:placeholder>
            <w:docPart w:val="C51D36097AE146CA92373CDDDB9BF4EF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F03855" w:rsidRPr="005E482E">
            <w:rPr>
              <w:rFonts w:ascii="Garamond" w:hAnsi="Garamond"/>
              <w:sz w:val="24"/>
              <w:szCs w:val="24"/>
            </w:rPr>
            <w:t>Abi Hart</w:t>
          </w:r>
        </w:sdtContent>
      </w:sdt>
      <w:r w:rsidRPr="005E482E">
        <w:rPr>
          <w:rFonts w:ascii="Garamond" w:hAnsi="Garamond"/>
          <w:sz w:val="24"/>
          <w:szCs w:val="24"/>
        </w:rPr>
        <w:t>:</w:t>
      </w:r>
    </w:p>
    <w:p w14:paraId="3AA10FBE" w14:textId="61C9ACEB" w:rsidR="00F03855" w:rsidRPr="005E482E" w:rsidRDefault="00F03855" w:rsidP="00F03855">
      <w:pPr>
        <w:rPr>
          <w:rFonts w:ascii="Garamond" w:eastAsia="Calibri" w:hAnsi="Garamond" w:cs="Times New Roman"/>
          <w:color w:val="auto"/>
          <w:sz w:val="24"/>
          <w:szCs w:val="24"/>
        </w:rPr>
      </w:pPr>
      <w:r w:rsidRPr="005E482E">
        <w:rPr>
          <w:rFonts w:ascii="Garamond" w:eastAsia="Calibri" w:hAnsi="Garamond" w:cs="Times New Roman"/>
          <w:color w:val="auto"/>
          <w:sz w:val="24"/>
          <w:szCs w:val="24"/>
        </w:rPr>
        <w:t>I am</w:t>
      </w:r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 a</w:t>
      </w:r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 </w:t>
      </w:r>
      <w:r w:rsidRPr="005E482E">
        <w:rPr>
          <w:rFonts w:ascii="Garamond" w:eastAsia="Calibri" w:hAnsi="Garamond" w:cs="Times New Roman"/>
          <w:color w:val="auto"/>
          <w:sz w:val="24"/>
          <w:szCs w:val="24"/>
        </w:rPr>
        <w:t>S</w:t>
      </w:r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oftware </w:t>
      </w:r>
      <w:r w:rsidRPr="005E482E">
        <w:rPr>
          <w:rFonts w:ascii="Garamond" w:eastAsia="Calibri" w:hAnsi="Garamond" w:cs="Times New Roman"/>
          <w:color w:val="auto"/>
          <w:sz w:val="24"/>
          <w:szCs w:val="24"/>
        </w:rPr>
        <w:t>Engineer</w:t>
      </w:r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 with 6 years of extensive experience in developing various application including web, mobile and IOT solutions. I have a strong background in Java and I have delivered around 5 mobile applications purely in Android developed using Eclipse and Android Studio. I have also experienced in developing non-native hybrid application u</w:t>
      </w:r>
      <w:bookmarkStart w:id="0" w:name="_GoBack"/>
      <w:bookmarkEnd w:id="0"/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sing HTML5 and JavaScript. The application is live on Google play called </w:t>
      </w:r>
      <w:proofErr w:type="spellStart"/>
      <w:r w:rsidRPr="005E482E">
        <w:rPr>
          <w:rFonts w:ascii="Garamond" w:eastAsia="Calibri" w:hAnsi="Garamond" w:cs="Times New Roman"/>
          <w:color w:val="auto"/>
          <w:sz w:val="24"/>
          <w:szCs w:val="24"/>
        </w:rPr>
        <w:t>Buzzin</w:t>
      </w:r>
      <w:proofErr w:type="spellEnd"/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. </w:t>
      </w:r>
    </w:p>
    <w:p w14:paraId="4FE5C710" w14:textId="3B42F525" w:rsidR="00F03855" w:rsidRPr="00F03855" w:rsidRDefault="00F03855" w:rsidP="00F03855">
      <w:pPr>
        <w:spacing w:after="160" w:line="259" w:lineRule="auto"/>
        <w:rPr>
          <w:rFonts w:ascii="Garamond" w:eastAsia="Calibri" w:hAnsi="Garamond" w:cs="Times New Roman"/>
          <w:color w:val="auto"/>
          <w:sz w:val="24"/>
          <w:szCs w:val="24"/>
        </w:rPr>
      </w:pPr>
      <w:r w:rsidRPr="00F03855">
        <w:rPr>
          <w:rFonts w:ascii="Garamond" w:eastAsia="Calibri" w:hAnsi="Garamond" w:cs="Times New Roman"/>
          <w:color w:val="auto"/>
          <w:sz w:val="24"/>
          <w:szCs w:val="24"/>
        </w:rPr>
        <w:t xml:space="preserve">In my last role, I have designed and developed an IOT solution from the ground up </w:t>
      </w:r>
      <w:proofErr w:type="spellStart"/>
      <w:r w:rsidRPr="00F03855">
        <w:rPr>
          <w:rFonts w:ascii="Garamond" w:eastAsia="Calibri" w:hAnsi="Garamond" w:cs="Times New Roman"/>
          <w:color w:val="auto"/>
          <w:sz w:val="24"/>
          <w:szCs w:val="24"/>
        </w:rPr>
        <w:t>utilising</w:t>
      </w:r>
      <w:proofErr w:type="spellEnd"/>
      <w:r w:rsidRPr="00F03855">
        <w:rPr>
          <w:rFonts w:ascii="Garamond" w:eastAsia="Calibri" w:hAnsi="Garamond" w:cs="Times New Roman"/>
          <w:color w:val="auto"/>
          <w:sz w:val="24"/>
          <w:szCs w:val="24"/>
        </w:rPr>
        <w:t xml:space="preserve"> Google cloud Platform using Agile development strategy. I gained extensive experience in implementing various industrial protocols such as Modbus. I have installed the Apache Tomcat on a Google cloud platform to deploy ThingWorx platform on top of it. I was responsible for data collection and </w:t>
      </w:r>
      <w:proofErr w:type="spellStart"/>
      <w:r w:rsidRPr="00F03855">
        <w:rPr>
          <w:rFonts w:ascii="Garamond" w:eastAsia="Calibri" w:hAnsi="Garamond" w:cs="Times New Roman"/>
          <w:color w:val="auto"/>
          <w:sz w:val="24"/>
          <w:szCs w:val="24"/>
        </w:rPr>
        <w:t>visulisation</w:t>
      </w:r>
      <w:proofErr w:type="spellEnd"/>
      <w:r w:rsidRPr="00F03855">
        <w:rPr>
          <w:rFonts w:ascii="Garamond" w:eastAsia="Calibri" w:hAnsi="Garamond" w:cs="Times New Roman"/>
          <w:color w:val="auto"/>
          <w:sz w:val="24"/>
          <w:szCs w:val="24"/>
        </w:rPr>
        <w:t xml:space="preserve">. I </w:t>
      </w:r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have used the technologies like MQTT, REST </w:t>
      </w:r>
      <w:proofErr w:type="spellStart"/>
      <w:r w:rsidRPr="005E482E">
        <w:rPr>
          <w:rFonts w:ascii="Garamond" w:eastAsia="Calibri" w:hAnsi="Garamond" w:cs="Times New Roman"/>
          <w:color w:val="auto"/>
          <w:sz w:val="24"/>
          <w:szCs w:val="24"/>
        </w:rPr>
        <w:t>Apis</w:t>
      </w:r>
      <w:proofErr w:type="spellEnd"/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 and </w:t>
      </w:r>
      <w:proofErr w:type="spellStart"/>
      <w:r w:rsidRPr="005E482E">
        <w:rPr>
          <w:rFonts w:ascii="Garamond" w:eastAsia="Calibri" w:hAnsi="Garamond" w:cs="Times New Roman"/>
          <w:color w:val="auto"/>
          <w:sz w:val="24"/>
          <w:szCs w:val="24"/>
        </w:rPr>
        <w:t>Javascript</w:t>
      </w:r>
      <w:proofErr w:type="spellEnd"/>
      <w:r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 to interact with live streaming data coming from sensors installed at industrial site. </w:t>
      </w:r>
      <w:r w:rsidR="00482DE7" w:rsidRPr="005E482E">
        <w:rPr>
          <w:rFonts w:ascii="Garamond" w:eastAsia="Calibri" w:hAnsi="Garamond" w:cs="Times New Roman"/>
          <w:color w:val="auto"/>
          <w:sz w:val="24"/>
          <w:szCs w:val="24"/>
        </w:rPr>
        <w:t xml:space="preserve">I have developed an android application for the energy dashboard utilizing technologies JAVA and </w:t>
      </w:r>
      <w:proofErr w:type="spellStart"/>
      <w:r w:rsidR="00482DE7" w:rsidRPr="005E482E">
        <w:rPr>
          <w:rFonts w:ascii="Garamond" w:eastAsia="Calibri" w:hAnsi="Garamond" w:cs="Times New Roman"/>
          <w:color w:val="auto"/>
          <w:sz w:val="24"/>
          <w:szCs w:val="24"/>
        </w:rPr>
        <w:t>RESTApis</w:t>
      </w:r>
      <w:proofErr w:type="spellEnd"/>
      <w:r w:rsidR="00482DE7" w:rsidRPr="005E482E">
        <w:rPr>
          <w:rFonts w:ascii="Garamond" w:eastAsia="Calibri" w:hAnsi="Garamond" w:cs="Times New Roman"/>
          <w:color w:val="auto"/>
          <w:sz w:val="24"/>
          <w:szCs w:val="24"/>
        </w:rPr>
        <w:t>.</w:t>
      </w:r>
    </w:p>
    <w:p w14:paraId="3D127EE3" w14:textId="3E699B2C" w:rsidR="00F03855" w:rsidRPr="00F03855" w:rsidRDefault="00F03855" w:rsidP="00F03855">
      <w:pPr>
        <w:spacing w:after="160" w:line="259" w:lineRule="auto"/>
        <w:rPr>
          <w:rFonts w:ascii="Garamond" w:eastAsia="Calibri" w:hAnsi="Garamond" w:cs="Times New Roman"/>
          <w:color w:val="auto"/>
          <w:sz w:val="24"/>
          <w:szCs w:val="24"/>
          <w:lang w:val="en-GB"/>
        </w:rPr>
      </w:pPr>
      <w:r w:rsidRPr="00F03855">
        <w:rPr>
          <w:rFonts w:ascii="Garamond" w:eastAsia="Calibri" w:hAnsi="Garamond" w:cs="Times New Roman"/>
          <w:color w:val="auto"/>
          <w:sz w:val="24"/>
          <w:szCs w:val="24"/>
          <w:lang w:val="en-GB"/>
        </w:rPr>
        <w:t>In my last full-time role at Sparta digital</w:t>
      </w:r>
      <w:r w:rsidRPr="005E482E">
        <w:rPr>
          <w:rFonts w:ascii="Garamond" w:eastAsia="Calibri" w:hAnsi="Garamond" w:cs="Times New Roman"/>
          <w:color w:val="auto"/>
          <w:sz w:val="24"/>
          <w:szCs w:val="24"/>
          <w:lang w:val="en-GB"/>
        </w:rPr>
        <w:t xml:space="preserve">, I worked on many </w:t>
      </w:r>
      <w:r w:rsidR="00482DE7" w:rsidRPr="005E482E">
        <w:rPr>
          <w:rFonts w:ascii="Garamond" w:eastAsia="Calibri" w:hAnsi="Garamond" w:cs="Times New Roman"/>
          <w:color w:val="auto"/>
          <w:sz w:val="24"/>
          <w:szCs w:val="24"/>
          <w:lang w:val="en-GB"/>
        </w:rPr>
        <w:t>large-scale</w:t>
      </w:r>
      <w:r w:rsidRPr="005E482E">
        <w:rPr>
          <w:rFonts w:ascii="Garamond" w:eastAsia="Calibri" w:hAnsi="Garamond" w:cs="Times New Roman"/>
          <w:color w:val="auto"/>
          <w:sz w:val="24"/>
          <w:szCs w:val="24"/>
          <w:lang w:val="en-GB"/>
        </w:rPr>
        <w:t xml:space="preserve"> projects and developed native android and hybrid application. </w:t>
      </w:r>
      <w:r w:rsidRPr="00F03855">
        <w:rPr>
          <w:rFonts w:ascii="Garamond" w:eastAsia="Calibri" w:hAnsi="Garamond" w:cs="Times New Roman"/>
          <w:color w:val="auto"/>
          <w:sz w:val="24"/>
          <w:szCs w:val="24"/>
          <w:lang w:val="en-GB"/>
        </w:rPr>
        <w:t xml:space="preserve">I was part of multi-country EU project (STORM) including 20 partners across Europe for IoT solution. I was responsible to lead the technical delivery of UK node where I quickly ramped up my understanding of IoT technologies and protocols like MQTT. I successfully engaged with partners to define and agree scope, technical design, sprint planning and solution delivery by managing team of 4 people. I defined the tasks and assigned these to team members and provided oversight for progress monitoring for delivery as per project timelines utilising JIRA an agile methodology-based tool. The responsibilities were not only managing the technical team and delivery of a technical solution but also communicating technical and non-technical details with partners and submitting projects reports on a monthly basis.  </w:t>
      </w:r>
    </w:p>
    <w:p w14:paraId="00C685BD" w14:textId="77777777" w:rsidR="00F03855" w:rsidRPr="005E482E" w:rsidRDefault="00F03855" w:rsidP="00F03855">
      <w:pPr>
        <w:spacing w:after="160" w:line="259" w:lineRule="auto"/>
        <w:rPr>
          <w:rFonts w:ascii="Garamond" w:eastAsia="Calibri" w:hAnsi="Garamond" w:cs="Times New Roman"/>
          <w:color w:val="auto"/>
          <w:sz w:val="24"/>
          <w:szCs w:val="24"/>
          <w:lang w:val="en-GB"/>
        </w:rPr>
      </w:pPr>
      <w:r w:rsidRPr="00F03855">
        <w:rPr>
          <w:rFonts w:ascii="Garamond" w:eastAsia="Calibri" w:hAnsi="Garamond" w:cs="Times New Roman"/>
          <w:color w:val="auto"/>
          <w:sz w:val="24"/>
          <w:szCs w:val="24"/>
          <w:lang w:val="en-GB"/>
        </w:rPr>
        <w:t>I am keen learner who love challenges and push herself to learn new technology to implement in real time applications. I am a kind of person who believes in continuous learning and self-development and so I have utilized my maternity period in enhancing my technical knowledge and completed a Machine learning course.</w:t>
      </w:r>
    </w:p>
    <w:p w14:paraId="31B24F27" w14:textId="1CF5AC72" w:rsidR="00965D17" w:rsidRPr="005E482E" w:rsidRDefault="00F03855" w:rsidP="00F03855">
      <w:pPr>
        <w:spacing w:after="160" w:line="259" w:lineRule="auto"/>
        <w:rPr>
          <w:rFonts w:ascii="Garamond" w:eastAsia="Calibri" w:hAnsi="Garamond" w:cs="Times New Roman"/>
          <w:color w:val="auto"/>
          <w:sz w:val="24"/>
          <w:szCs w:val="24"/>
          <w:lang w:val="en-GB"/>
        </w:rPr>
      </w:pPr>
      <w:r w:rsidRPr="005E482E">
        <w:rPr>
          <w:rFonts w:ascii="Garamond" w:eastAsia="Calibri" w:hAnsi="Garamond" w:cs="Times New Roman"/>
          <w:color w:val="auto"/>
          <w:sz w:val="24"/>
          <w:szCs w:val="24"/>
          <w:lang w:val="en-GB"/>
        </w:rPr>
        <w:t xml:space="preserve">I am confident that I have a right skill for the Android Developer job position. Please consider my application for the role. </w:t>
      </w:r>
    </w:p>
    <w:p w14:paraId="01CC10D0" w14:textId="45B632CA" w:rsidR="00F03855" w:rsidRPr="005E482E" w:rsidRDefault="002D51EA" w:rsidP="00F03855">
      <w:pPr>
        <w:pStyle w:val="Closing"/>
        <w:rPr>
          <w:rFonts w:ascii="Garamond" w:hAnsi="Garamond"/>
          <w:sz w:val="24"/>
          <w:szCs w:val="24"/>
        </w:rPr>
      </w:pPr>
      <w:sdt>
        <w:sdtPr>
          <w:rPr>
            <w:rFonts w:ascii="Garamond" w:hAnsi="Garamond"/>
            <w:sz w:val="24"/>
            <w:szCs w:val="24"/>
          </w:rPr>
          <w:alias w:val="Sincerely:"/>
          <w:tag w:val="Sincerely:"/>
          <w:id w:val="-1406294513"/>
          <w:placeholder>
            <w:docPart w:val="35983E1F62C44FF3A87DD15BCA132A22"/>
          </w:placeholder>
          <w:temporary/>
          <w:showingPlcHdr/>
          <w15:appearance w15:val="hidden"/>
        </w:sdtPr>
        <w:sdtEndPr/>
        <w:sdtContent>
          <w:r w:rsidR="000D5AB1" w:rsidRPr="005E482E">
            <w:rPr>
              <w:rFonts w:ascii="Garamond" w:hAnsi="Garamond"/>
              <w:sz w:val="24"/>
              <w:szCs w:val="24"/>
            </w:rPr>
            <w:t>Sincerely</w:t>
          </w:r>
        </w:sdtContent>
      </w:sdt>
      <w:r w:rsidR="00965D17" w:rsidRPr="005E482E">
        <w:rPr>
          <w:rFonts w:ascii="Garamond" w:hAnsi="Garamond"/>
          <w:sz w:val="24"/>
          <w:szCs w:val="24"/>
        </w:rPr>
        <w:t>,</w:t>
      </w:r>
    </w:p>
    <w:p w14:paraId="79C7507D" w14:textId="38732B8E" w:rsidR="005E482E" w:rsidRPr="005E482E" w:rsidRDefault="005E482E" w:rsidP="005E482E">
      <w:pPr>
        <w:rPr>
          <w:rFonts w:ascii="Garamond" w:hAnsi="Garamond"/>
        </w:rPr>
      </w:pPr>
      <w:r w:rsidRPr="005E482E">
        <w:rPr>
          <w:rFonts w:ascii="Garamond" w:hAnsi="Garamond"/>
        </w:rPr>
        <w:t>Neetu Agrawal</w:t>
      </w:r>
    </w:p>
    <w:sectPr w:rsidR="005E482E" w:rsidRPr="005E482E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307FA" w14:textId="77777777" w:rsidR="002D51EA" w:rsidRDefault="002D51EA">
      <w:pPr>
        <w:spacing w:after="0"/>
      </w:pPr>
      <w:r>
        <w:separator/>
      </w:r>
    </w:p>
  </w:endnote>
  <w:endnote w:type="continuationSeparator" w:id="0">
    <w:p w14:paraId="5DC6970A" w14:textId="77777777" w:rsidR="002D51EA" w:rsidRDefault="002D51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3FD6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9D965" w14:textId="77777777" w:rsidR="002D51EA" w:rsidRDefault="002D51EA">
      <w:pPr>
        <w:spacing w:after="0"/>
      </w:pPr>
      <w:r>
        <w:separator/>
      </w:r>
    </w:p>
  </w:footnote>
  <w:footnote w:type="continuationSeparator" w:id="0">
    <w:p w14:paraId="7B732751" w14:textId="77777777" w:rsidR="002D51EA" w:rsidRDefault="002D51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55"/>
    <w:rsid w:val="000D5AB1"/>
    <w:rsid w:val="002045EB"/>
    <w:rsid w:val="00293B83"/>
    <w:rsid w:val="002D51EA"/>
    <w:rsid w:val="00302A2C"/>
    <w:rsid w:val="00381669"/>
    <w:rsid w:val="00482DE7"/>
    <w:rsid w:val="0052105A"/>
    <w:rsid w:val="005E482E"/>
    <w:rsid w:val="00673C35"/>
    <w:rsid w:val="006A3CE7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  <w:rsid w:val="00E626B6"/>
    <w:rsid w:val="00F0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03F5"/>
  <w15:chartTrackingRefBased/>
  <w15:docId w15:val="{D1BA84F4-A98D-4520-96C3-9F62EB3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tu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1D36097AE146CA92373CDDDB9BF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CA911-CD48-4A93-B521-7DBF833B87DE}"/>
      </w:docPartPr>
      <w:docPartBody>
        <w:p w:rsidR="00000000" w:rsidRDefault="009C7A95">
          <w:pPr>
            <w:pStyle w:val="C51D36097AE146CA92373CDDDB9BF4EF"/>
          </w:pPr>
          <w:r>
            <w:t>Recipient Name</w:t>
          </w:r>
        </w:p>
      </w:docPartBody>
    </w:docPart>
    <w:docPart>
      <w:docPartPr>
        <w:name w:val="35983E1F62C44FF3A87DD15BCA132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FEB42-69A9-426E-8737-45C31D0F044D}"/>
      </w:docPartPr>
      <w:docPartBody>
        <w:p w:rsidR="00000000" w:rsidRDefault="009C7A95">
          <w:pPr>
            <w:pStyle w:val="35983E1F62C44FF3A87DD15BCA132A22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95"/>
    <w:rsid w:val="009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419FE8CC88427AA5C1D0D6B6A81999">
    <w:name w:val="F5419FE8CC88427AA5C1D0D6B6A81999"/>
  </w:style>
  <w:style w:type="paragraph" w:customStyle="1" w:styleId="D149B59FEC594BA0832A95D6889A21E8">
    <w:name w:val="D149B59FEC594BA0832A95D6889A21E8"/>
  </w:style>
  <w:style w:type="paragraph" w:customStyle="1" w:styleId="B8841605CE414794BB87C8FECE771472">
    <w:name w:val="B8841605CE414794BB87C8FECE771472"/>
  </w:style>
  <w:style w:type="paragraph" w:customStyle="1" w:styleId="2A3B113260844924B21A475E8909D6F0">
    <w:name w:val="2A3B113260844924B21A475E8909D6F0"/>
  </w:style>
  <w:style w:type="paragraph" w:customStyle="1" w:styleId="2231BFCC986B499D92ACCC32F682EFFD">
    <w:name w:val="2231BFCC986B499D92ACCC32F682EFFD"/>
  </w:style>
  <w:style w:type="paragraph" w:customStyle="1" w:styleId="1F167DD2DF5C45CBBE5E862342901CE2">
    <w:name w:val="1F167DD2DF5C45CBBE5E862342901CE2"/>
  </w:style>
  <w:style w:type="paragraph" w:customStyle="1" w:styleId="140AB2C168FA4440A34940048860E607">
    <w:name w:val="140AB2C168FA4440A34940048860E607"/>
  </w:style>
  <w:style w:type="paragraph" w:customStyle="1" w:styleId="40EF096074CF4D28B3283E0230C9C299">
    <w:name w:val="40EF096074CF4D28B3283E0230C9C299"/>
  </w:style>
  <w:style w:type="paragraph" w:customStyle="1" w:styleId="3D4138552E3F4538BF674F89C8CC350B">
    <w:name w:val="3D4138552E3F4538BF674F89C8CC350B"/>
  </w:style>
  <w:style w:type="paragraph" w:customStyle="1" w:styleId="C51D36097AE146CA92373CDDDB9BF4EF">
    <w:name w:val="C51D36097AE146CA92373CDDDB9BF4EF"/>
  </w:style>
  <w:style w:type="paragraph" w:customStyle="1" w:styleId="3F3421C67AD84EC48F6B58941B90E3AA">
    <w:name w:val="3F3421C67AD84EC48F6B58941B90E3AA"/>
  </w:style>
  <w:style w:type="paragraph" w:customStyle="1" w:styleId="35983E1F62C44FF3A87DD15BCA132A22">
    <w:name w:val="35983E1F62C44FF3A87DD15BCA132A22"/>
  </w:style>
  <w:style w:type="paragraph" w:customStyle="1" w:styleId="949DB8D1E95343ED9333A176058412A0">
    <w:name w:val="949DB8D1E95343ED9333A176058412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Abi Hart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neetu agrawal</dc:creator>
  <cp:keywords/>
  <dc:description/>
  <cp:lastModifiedBy>neetu agrawal</cp:lastModifiedBy>
  <cp:revision>3</cp:revision>
  <dcterms:created xsi:type="dcterms:W3CDTF">2019-01-21T13:03:00Z</dcterms:created>
  <dcterms:modified xsi:type="dcterms:W3CDTF">2019-01-21T13:17:00Z</dcterms:modified>
</cp:coreProperties>
</file>